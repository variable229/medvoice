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30E" w:rsidRDefault="007D2FB7" w:rsidP="00A703CC">
      <w:pPr>
        <w:pStyle w:val="Heading1"/>
      </w:pPr>
      <w:r>
        <w:t>Timeline</w:t>
      </w:r>
      <w:r w:rsidR="00463722">
        <w:t xml:space="preserve"> (Tentative)</w:t>
      </w:r>
    </w:p>
    <w:p w:rsidR="005A47F3" w:rsidRPr="005A47F3" w:rsidRDefault="005A47F3" w:rsidP="005A47F3"/>
    <w:tbl>
      <w:tblPr>
        <w:tblStyle w:val="PlainTable1"/>
        <w:tblW w:w="9645" w:type="dxa"/>
        <w:tblLook w:val="04A0" w:firstRow="1" w:lastRow="0" w:firstColumn="1" w:lastColumn="0" w:noHBand="0" w:noVBand="1"/>
      </w:tblPr>
      <w:tblGrid>
        <w:gridCol w:w="4872"/>
        <w:gridCol w:w="4773"/>
      </w:tblGrid>
      <w:tr w:rsidR="00D66A53" w:rsidTr="00A70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2" w:type="dxa"/>
          </w:tcPr>
          <w:p w:rsidR="00D66A53" w:rsidRDefault="00D66A53" w:rsidP="007D2FB7">
            <w:pPr>
              <w:jc w:val="center"/>
            </w:pPr>
            <w:r>
              <w:t>Date</w:t>
            </w:r>
          </w:p>
        </w:tc>
        <w:tc>
          <w:tcPr>
            <w:tcW w:w="4773" w:type="dxa"/>
          </w:tcPr>
          <w:p w:rsidR="00D66A53" w:rsidRDefault="00D66A53" w:rsidP="007D2F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Task/Due</w:t>
            </w:r>
          </w:p>
        </w:tc>
      </w:tr>
      <w:tr w:rsidR="00D66A53" w:rsidTr="00A70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2" w:type="dxa"/>
          </w:tcPr>
          <w:p w:rsidR="00D66A53" w:rsidRPr="007E5CC4" w:rsidRDefault="00D66A53" w:rsidP="00D66A53">
            <w:pPr>
              <w:jc w:val="center"/>
              <w:rPr>
                <w:b w:val="0"/>
                <w:strike/>
              </w:rPr>
            </w:pPr>
            <w:r w:rsidRPr="007E5CC4">
              <w:rPr>
                <w:b w:val="0"/>
                <w:strike/>
              </w:rPr>
              <w:t>Monday, 6 June 2016</w:t>
            </w:r>
          </w:p>
        </w:tc>
        <w:tc>
          <w:tcPr>
            <w:tcW w:w="4773" w:type="dxa"/>
          </w:tcPr>
          <w:p w:rsidR="00D66A53" w:rsidRPr="007E5CC4" w:rsidRDefault="009B02BD" w:rsidP="007D2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7E5CC4">
              <w:rPr>
                <w:strike/>
              </w:rPr>
              <w:t>Start creating the homepage (nav bar, carousel, and the chat button)</w:t>
            </w:r>
          </w:p>
        </w:tc>
      </w:tr>
      <w:tr w:rsidR="00D66A53" w:rsidTr="00A703C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2" w:type="dxa"/>
          </w:tcPr>
          <w:p w:rsidR="00D66A53" w:rsidRPr="007E5CC4" w:rsidRDefault="009B02BD" w:rsidP="007D2FB7">
            <w:pPr>
              <w:jc w:val="center"/>
              <w:rPr>
                <w:b w:val="0"/>
                <w:strike/>
              </w:rPr>
            </w:pPr>
            <w:r w:rsidRPr="007E5CC4">
              <w:rPr>
                <w:b w:val="0"/>
                <w:strike/>
              </w:rPr>
              <w:t>Tuesday, 7 June 2016</w:t>
            </w:r>
          </w:p>
        </w:tc>
        <w:tc>
          <w:tcPr>
            <w:tcW w:w="4773" w:type="dxa"/>
          </w:tcPr>
          <w:p w:rsidR="00D66A53" w:rsidRPr="007E5CC4" w:rsidRDefault="009B02BD" w:rsidP="007D2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7E5CC4">
              <w:rPr>
                <w:strike/>
              </w:rPr>
              <w:t>Start with the sections and footer</w:t>
            </w:r>
          </w:p>
        </w:tc>
      </w:tr>
      <w:tr w:rsidR="00D66A53" w:rsidTr="007E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2" w:type="dxa"/>
          </w:tcPr>
          <w:p w:rsidR="00D66A53" w:rsidRPr="007E5CC4" w:rsidRDefault="009B02BD" w:rsidP="007D2FB7">
            <w:pPr>
              <w:jc w:val="center"/>
              <w:rPr>
                <w:b w:val="0"/>
                <w:strike/>
              </w:rPr>
            </w:pPr>
            <w:r w:rsidRPr="007E5CC4">
              <w:rPr>
                <w:b w:val="0"/>
                <w:strike/>
              </w:rPr>
              <w:t>Wednesday, 8 June 2016</w:t>
            </w:r>
          </w:p>
        </w:tc>
        <w:tc>
          <w:tcPr>
            <w:tcW w:w="4773" w:type="dxa"/>
          </w:tcPr>
          <w:p w:rsidR="00D66A53" w:rsidRPr="007E5CC4" w:rsidRDefault="009B02BD" w:rsidP="0046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7E5CC4">
              <w:rPr>
                <w:strike/>
              </w:rPr>
              <w:t>Continue with hom</w:t>
            </w:r>
            <w:r w:rsidR="00463722" w:rsidRPr="007E5CC4">
              <w:rPr>
                <w:strike/>
              </w:rPr>
              <w:t>epage</w:t>
            </w:r>
          </w:p>
        </w:tc>
      </w:tr>
      <w:tr w:rsidR="007E5CC4" w:rsidTr="007E5CC4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2" w:type="dxa"/>
          </w:tcPr>
          <w:p w:rsidR="007E5CC4" w:rsidRPr="007E5CC4" w:rsidRDefault="007E5CC4" w:rsidP="007D2FB7">
            <w:pPr>
              <w:jc w:val="center"/>
              <w:rPr>
                <w:b w:val="0"/>
              </w:rPr>
            </w:pPr>
            <w:r>
              <w:rPr>
                <w:b w:val="0"/>
              </w:rPr>
              <w:t>Thursday, 9 June 2016</w:t>
            </w:r>
          </w:p>
        </w:tc>
        <w:tc>
          <w:tcPr>
            <w:tcW w:w="4773" w:type="dxa"/>
          </w:tcPr>
          <w:p w:rsidR="007E5CC4" w:rsidRPr="007E5CC4" w:rsidRDefault="007E5CC4" w:rsidP="0046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5CC4">
              <w:t xml:space="preserve">Continue </w:t>
            </w:r>
            <w:r>
              <w:t>with Bootstrap and Home page</w:t>
            </w:r>
          </w:p>
        </w:tc>
      </w:tr>
      <w:tr w:rsidR="007E5CC4" w:rsidTr="007E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2" w:type="dxa"/>
          </w:tcPr>
          <w:p w:rsidR="007E5CC4" w:rsidRDefault="00113144" w:rsidP="007D2FB7">
            <w:pPr>
              <w:jc w:val="center"/>
              <w:rPr>
                <w:b w:val="0"/>
              </w:rPr>
            </w:pPr>
            <w:r>
              <w:rPr>
                <w:b w:val="0"/>
              </w:rPr>
              <w:t>Friday, 10 June 2016</w:t>
            </w:r>
          </w:p>
        </w:tc>
        <w:tc>
          <w:tcPr>
            <w:tcW w:w="4773" w:type="dxa"/>
          </w:tcPr>
          <w:p w:rsidR="007E5CC4" w:rsidRPr="007E5CC4" w:rsidRDefault="00113144" w:rsidP="0046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Continue with Home Page</w:t>
            </w:r>
          </w:p>
        </w:tc>
      </w:tr>
      <w:tr w:rsidR="00113144" w:rsidTr="007E5CC4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2" w:type="dxa"/>
          </w:tcPr>
          <w:p w:rsidR="00113144" w:rsidRDefault="00113144" w:rsidP="007D2FB7">
            <w:pPr>
              <w:jc w:val="center"/>
              <w:rPr>
                <w:b w:val="0"/>
              </w:rPr>
            </w:pPr>
            <w:r>
              <w:rPr>
                <w:b w:val="0"/>
              </w:rPr>
              <w:t>Saturday, 11 June 2016</w:t>
            </w:r>
          </w:p>
        </w:tc>
        <w:tc>
          <w:tcPr>
            <w:tcW w:w="4773" w:type="dxa"/>
          </w:tcPr>
          <w:p w:rsidR="00113144" w:rsidRDefault="00113144" w:rsidP="00463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Continue with Home Page</w:t>
            </w:r>
          </w:p>
        </w:tc>
      </w:tr>
      <w:tr w:rsidR="00113144" w:rsidTr="007E5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2" w:type="dxa"/>
          </w:tcPr>
          <w:p w:rsidR="00113144" w:rsidRDefault="00113144" w:rsidP="007D2FB7">
            <w:pPr>
              <w:jc w:val="center"/>
              <w:rPr>
                <w:b w:val="0"/>
              </w:rPr>
            </w:pPr>
            <w:r>
              <w:rPr>
                <w:b w:val="0"/>
              </w:rPr>
              <w:t>Sunday, 12 June 2016</w:t>
            </w:r>
          </w:p>
        </w:tc>
        <w:tc>
          <w:tcPr>
            <w:tcW w:w="4773" w:type="dxa"/>
          </w:tcPr>
          <w:p w:rsidR="00113144" w:rsidRDefault="00113144" w:rsidP="00463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Continue with Home Page</w:t>
            </w:r>
          </w:p>
        </w:tc>
      </w:tr>
      <w:tr w:rsidR="00D66A53" w:rsidTr="00A703C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2" w:type="dxa"/>
          </w:tcPr>
          <w:p w:rsidR="00D66A53" w:rsidRDefault="00113144" w:rsidP="007D2FB7">
            <w:pPr>
              <w:jc w:val="center"/>
              <w:rPr>
                <w:b w:val="0"/>
              </w:rPr>
            </w:pPr>
            <w:r>
              <w:rPr>
                <w:b w:val="0"/>
              </w:rPr>
              <w:t>Monday, 13 June 2016</w:t>
            </w:r>
          </w:p>
        </w:tc>
        <w:tc>
          <w:tcPr>
            <w:tcW w:w="4773" w:type="dxa"/>
          </w:tcPr>
          <w:p w:rsidR="00D66A53" w:rsidRDefault="009B02BD" w:rsidP="007D2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with the About Us page (nav bar, header, and section)</w:t>
            </w:r>
          </w:p>
        </w:tc>
      </w:tr>
      <w:tr w:rsidR="00D66A53" w:rsidTr="00A70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2" w:type="dxa"/>
          </w:tcPr>
          <w:p w:rsidR="00D66A53" w:rsidRDefault="00113144" w:rsidP="007D2FB7">
            <w:pPr>
              <w:jc w:val="center"/>
              <w:rPr>
                <w:b w:val="0"/>
              </w:rPr>
            </w:pPr>
            <w:r>
              <w:rPr>
                <w:b w:val="0"/>
              </w:rPr>
              <w:t>Tuesday, 14 June 2016</w:t>
            </w:r>
          </w:p>
        </w:tc>
        <w:tc>
          <w:tcPr>
            <w:tcW w:w="4773" w:type="dxa"/>
          </w:tcPr>
          <w:p w:rsidR="00D66A53" w:rsidRDefault="009B02BD" w:rsidP="007D2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Continue with About Us page</w:t>
            </w:r>
          </w:p>
        </w:tc>
      </w:tr>
      <w:tr w:rsidR="00113144" w:rsidTr="00A703C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2" w:type="dxa"/>
          </w:tcPr>
          <w:p w:rsidR="00113144" w:rsidRDefault="00113144" w:rsidP="007D2FB7">
            <w:pPr>
              <w:jc w:val="center"/>
              <w:rPr>
                <w:b w:val="0"/>
              </w:rPr>
            </w:pPr>
            <w:r>
              <w:rPr>
                <w:b w:val="0"/>
              </w:rPr>
              <w:t>Wednesday, 15 June 2016</w:t>
            </w:r>
          </w:p>
        </w:tc>
        <w:tc>
          <w:tcPr>
            <w:tcW w:w="4773" w:type="dxa"/>
          </w:tcPr>
          <w:p w:rsidR="00113144" w:rsidRDefault="00113144" w:rsidP="007D2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Continue with About Us page</w:t>
            </w:r>
          </w:p>
        </w:tc>
      </w:tr>
      <w:tr w:rsidR="009B02BD" w:rsidTr="00A70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2" w:type="dxa"/>
          </w:tcPr>
          <w:p w:rsidR="009B02BD" w:rsidRDefault="00113144" w:rsidP="007D2FB7">
            <w:pPr>
              <w:jc w:val="center"/>
              <w:rPr>
                <w:b w:val="0"/>
              </w:rPr>
            </w:pPr>
            <w:r>
              <w:rPr>
                <w:b w:val="0"/>
              </w:rPr>
              <w:t>Thursday, 16 June 2016</w:t>
            </w:r>
          </w:p>
        </w:tc>
        <w:tc>
          <w:tcPr>
            <w:tcW w:w="4773" w:type="dxa"/>
          </w:tcPr>
          <w:p w:rsidR="009B02BD" w:rsidRDefault="00463722" w:rsidP="007D2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with Contact Us page (</w:t>
            </w:r>
            <w:r w:rsidR="00EA0EF8">
              <w:t>nav bar, header, and form)</w:t>
            </w:r>
          </w:p>
        </w:tc>
      </w:tr>
      <w:tr w:rsidR="00EA0EF8" w:rsidTr="00A703C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2" w:type="dxa"/>
          </w:tcPr>
          <w:p w:rsidR="00EA0EF8" w:rsidRDefault="00113144" w:rsidP="007D2FB7">
            <w:pPr>
              <w:jc w:val="center"/>
              <w:rPr>
                <w:b w:val="0"/>
              </w:rPr>
            </w:pPr>
            <w:r>
              <w:rPr>
                <w:b w:val="0"/>
              </w:rPr>
              <w:t>Friday, 17 June 2016</w:t>
            </w:r>
          </w:p>
        </w:tc>
        <w:tc>
          <w:tcPr>
            <w:tcW w:w="4773" w:type="dxa"/>
          </w:tcPr>
          <w:p w:rsidR="00EA0EF8" w:rsidRDefault="00EA0EF8" w:rsidP="007D2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Continue with Contact Us page</w:t>
            </w:r>
          </w:p>
        </w:tc>
      </w:tr>
      <w:tr w:rsidR="00EA0EF8" w:rsidTr="00A70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2" w:type="dxa"/>
          </w:tcPr>
          <w:p w:rsidR="00EA0EF8" w:rsidRDefault="00113144" w:rsidP="007D2FB7">
            <w:pPr>
              <w:jc w:val="center"/>
              <w:rPr>
                <w:b w:val="0"/>
              </w:rPr>
            </w:pPr>
            <w:r>
              <w:rPr>
                <w:b w:val="0"/>
              </w:rPr>
              <w:t>Saturday, 18 June 2016</w:t>
            </w:r>
          </w:p>
        </w:tc>
        <w:tc>
          <w:tcPr>
            <w:tcW w:w="4773" w:type="dxa"/>
          </w:tcPr>
          <w:p w:rsidR="00EA0EF8" w:rsidRDefault="00EA0EF8" w:rsidP="00113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Continue</w:t>
            </w:r>
            <w:r w:rsidR="00113144">
              <w:t xml:space="preserve"> with Contact Us page</w:t>
            </w:r>
          </w:p>
        </w:tc>
      </w:tr>
      <w:tr w:rsidR="00113144" w:rsidTr="00A703CC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2" w:type="dxa"/>
          </w:tcPr>
          <w:p w:rsidR="00113144" w:rsidRPr="00113144" w:rsidRDefault="00113144" w:rsidP="007D2FB7">
            <w:pPr>
              <w:jc w:val="center"/>
              <w:rPr>
                <w:b w:val="0"/>
              </w:rPr>
            </w:pPr>
            <w:r>
              <w:rPr>
                <w:b w:val="0"/>
              </w:rPr>
              <w:t>Sunday, 19 June 2016</w:t>
            </w:r>
          </w:p>
        </w:tc>
        <w:tc>
          <w:tcPr>
            <w:tcW w:w="4773" w:type="dxa"/>
          </w:tcPr>
          <w:p w:rsidR="00113144" w:rsidRDefault="00113144" w:rsidP="007D2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Edit/continue any web page</w:t>
            </w:r>
          </w:p>
        </w:tc>
      </w:tr>
      <w:tr w:rsidR="00EA0EF8" w:rsidTr="00A70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2" w:type="dxa"/>
          </w:tcPr>
          <w:p w:rsidR="00EA0EF8" w:rsidRDefault="00113144" w:rsidP="007D2FB7">
            <w:pPr>
              <w:jc w:val="center"/>
              <w:rPr>
                <w:b w:val="0"/>
              </w:rPr>
            </w:pPr>
            <w:r>
              <w:rPr>
                <w:b w:val="0"/>
              </w:rPr>
              <w:t>Monday, 20 June 2016</w:t>
            </w:r>
            <w:bookmarkStart w:id="0" w:name="_GoBack"/>
            <w:bookmarkEnd w:id="0"/>
          </w:p>
        </w:tc>
        <w:tc>
          <w:tcPr>
            <w:tcW w:w="4773" w:type="dxa"/>
          </w:tcPr>
          <w:p w:rsidR="00EA0EF8" w:rsidRDefault="00EA0EF8" w:rsidP="007D2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Leo/Phillip for the content of the website</w:t>
            </w:r>
          </w:p>
        </w:tc>
      </w:tr>
    </w:tbl>
    <w:p w:rsidR="00A4330E" w:rsidRDefault="00A4330E"/>
    <w:sectPr w:rsidR="00A4330E" w:rsidSect="00F80FF8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EA2" w:rsidRDefault="008E0EA2">
      <w:pPr>
        <w:spacing w:after="0" w:line="240" w:lineRule="auto"/>
      </w:pPr>
      <w:r>
        <w:separator/>
      </w:r>
    </w:p>
  </w:endnote>
  <w:endnote w:type="continuationSeparator" w:id="0">
    <w:p w:rsidR="008E0EA2" w:rsidRDefault="008E0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EA2" w:rsidRDefault="008E0EA2">
      <w:pPr>
        <w:spacing w:after="0" w:line="240" w:lineRule="auto"/>
      </w:pPr>
      <w:r>
        <w:separator/>
      </w:r>
    </w:p>
  </w:footnote>
  <w:footnote w:type="continuationSeparator" w:id="0">
    <w:p w:rsidR="008E0EA2" w:rsidRDefault="008E0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B7"/>
    <w:rsid w:val="0010341F"/>
    <w:rsid w:val="00113144"/>
    <w:rsid w:val="00414C0B"/>
    <w:rsid w:val="00463722"/>
    <w:rsid w:val="004D0B50"/>
    <w:rsid w:val="005A47F3"/>
    <w:rsid w:val="006D7B5F"/>
    <w:rsid w:val="00727E08"/>
    <w:rsid w:val="007D2FB7"/>
    <w:rsid w:val="007E5CC4"/>
    <w:rsid w:val="008410A1"/>
    <w:rsid w:val="008B22CB"/>
    <w:rsid w:val="008E0EA2"/>
    <w:rsid w:val="009B02BD"/>
    <w:rsid w:val="00A23232"/>
    <w:rsid w:val="00A4330E"/>
    <w:rsid w:val="00A703CC"/>
    <w:rsid w:val="00BE3C66"/>
    <w:rsid w:val="00D66A53"/>
    <w:rsid w:val="00DA725B"/>
    <w:rsid w:val="00DD0C82"/>
    <w:rsid w:val="00EA0EF8"/>
    <w:rsid w:val="00F8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6D38D"/>
  <w15:chartTrackingRefBased/>
  <w15:docId w15:val="{F4BDE6FC-4247-4AA1-993C-3E329613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703CC"/>
    <w:pPr>
      <w:keepNext/>
      <w:keepLines/>
      <w:spacing w:before="240" w:after="0"/>
      <w:ind w:left="432" w:hanging="432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3CC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shd w:val="clear" w:color="auto" w:fill="D1EEF9" w:themeFill="accent1" w:themeFillTint="33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rsid w:val="007D2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D2FB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D2F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llw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4A1C81-F591-41E8-9798-32B2FDF03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</Template>
  <TotalTime>254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Jill’s Report</vt:lpstr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Jill’s Repor</dc:title>
  <dc:subject>TLCP Website Proect</dc:subject>
  <dc:creator>Jill Wijaya</dc:creator>
  <cp:keywords/>
  <dc:description/>
  <cp:lastModifiedBy>Jill Wijaya</cp:lastModifiedBy>
  <cp:revision>18</cp:revision>
  <dcterms:created xsi:type="dcterms:W3CDTF">2016-05-29T16:31:00Z</dcterms:created>
  <dcterms:modified xsi:type="dcterms:W3CDTF">2016-06-09T20:30:00Z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</Properties>
</file>